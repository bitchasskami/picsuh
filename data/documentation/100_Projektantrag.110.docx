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535" w:rsidRDefault="00DB7535" w:rsidP="00DB753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Projektantrag</w:t>
      </w:r>
    </w:p>
    <w:p w:rsidR="00DB7535" w:rsidRDefault="00DB7535" w:rsidP="00DB7535">
      <w:r>
        <w:t>Projektname:</w:t>
      </w:r>
      <w:r>
        <w:tab/>
      </w:r>
      <w:proofErr w:type="spellStart"/>
      <w:r>
        <w:t>PicSuh</w:t>
      </w:r>
      <w:proofErr w:type="spellEnd"/>
    </w:p>
    <w:p w:rsidR="00DB7535" w:rsidRDefault="00DB7535" w:rsidP="00DB7535">
      <w:r>
        <w:t>Projektleiter:</w:t>
      </w:r>
      <w:r>
        <w:tab/>
        <w:t>Xhenis Shehu</w:t>
      </w:r>
    </w:p>
    <w:p w:rsidR="00DB7535" w:rsidRDefault="00DB7535" w:rsidP="00DB7535">
      <w:r>
        <w:t>Mitarbeiter:</w:t>
      </w:r>
      <w:r>
        <w:tab/>
        <w:t>Luc Balsiger</w:t>
      </w:r>
    </w:p>
    <w:p w:rsidR="00DB7535" w:rsidRDefault="00DB7535" w:rsidP="00DB7535">
      <w:pPr>
        <w:pStyle w:val="berschrift2"/>
      </w:pPr>
      <w:r>
        <w:t>Projektbeschreibung</w:t>
      </w:r>
    </w:p>
    <w:p w:rsidR="00DB7535" w:rsidRDefault="00DB7535" w:rsidP="00DB7535">
      <w:r>
        <w:t>Wir planen eine Seite, au</w:t>
      </w:r>
      <w:r w:rsidR="00ED0F3F">
        <w:t>f der man als registrierter Benutzer Bildergalerien erstellen und natürlich Bilder hochladen kann. Die Galerien kann man zusätzlich noch mit Beschreibungen und Tags versehen.</w:t>
      </w:r>
    </w:p>
    <w:p w:rsidR="00DB7535" w:rsidRDefault="00DB7535" w:rsidP="00DB7535">
      <w:pPr>
        <w:pStyle w:val="Listenabsatz"/>
        <w:numPr>
          <w:ilvl w:val="0"/>
          <w:numId w:val="41"/>
        </w:numPr>
      </w:pPr>
      <w:r>
        <w:t>Ma</w:t>
      </w:r>
      <w:r w:rsidR="004C549A">
        <w:t>n</w:t>
      </w:r>
      <w:r>
        <w:t xml:space="preserve"> muss die Bilder nicht mehr auf dem Handy aufbewahren, sondern hat sie sicher im Internet. Dadurch spart man Handyspeicher.</w:t>
      </w:r>
      <w:bookmarkStart w:id="19" w:name="_GoBack"/>
      <w:bookmarkEnd w:id="19"/>
    </w:p>
    <w:p w:rsidR="00DB7535" w:rsidRDefault="004C549A" w:rsidP="00DB7535">
      <w:pPr>
        <w:pStyle w:val="Listenabsatz"/>
        <w:numPr>
          <w:ilvl w:val="0"/>
          <w:numId w:val="41"/>
        </w:numPr>
      </w:pPr>
      <w:r>
        <w:t>Auf unserer Seite werden alle CRUD Operationen durch den User ausgeführt. Dieser kann sich registrieren, einloggen, seine Daten ändern und sein Profil löschen.</w:t>
      </w:r>
    </w:p>
    <w:p w:rsidR="00DB7535" w:rsidRDefault="00ED0F3F" w:rsidP="00DB7535">
      <w:pPr>
        <w:pStyle w:val="Listenabsatz"/>
        <w:numPr>
          <w:ilvl w:val="0"/>
          <w:numId w:val="41"/>
        </w:numPr>
      </w:pPr>
      <w:r>
        <w:t>Die Schwierigkeit liegt beim Erstellen eines eigenen MVCs.</w:t>
      </w:r>
    </w:p>
    <w:p w:rsidR="00DB7535" w:rsidRDefault="00DB7535" w:rsidP="00DB7535">
      <w:pPr>
        <w:pStyle w:val="berschrift2"/>
      </w:pPr>
      <w:r>
        <w:t>Freigabe</w:t>
      </w:r>
    </w:p>
    <w:p w:rsidR="00DB7535" w:rsidRDefault="00DB7535" w:rsidP="00DB7535">
      <w:pPr>
        <w:tabs>
          <w:tab w:val="left" w:leader="dot" w:pos="4678"/>
        </w:tabs>
      </w:pPr>
      <w:r>
        <w:t xml:space="preserve">Freigabe durch: </w:t>
      </w:r>
      <w:r>
        <w:tab/>
      </w:r>
    </w:p>
    <w:p w:rsidR="00DB7535" w:rsidRDefault="00DB7535" w:rsidP="00DB7535">
      <w:pPr>
        <w:tabs>
          <w:tab w:val="left" w:leader="dot" w:pos="4678"/>
        </w:tabs>
      </w:pPr>
      <w:r>
        <w:t xml:space="preserve">Unterschrift: </w:t>
      </w:r>
      <w:r>
        <w:tab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:rsidR="00C85244" w:rsidRPr="00DB7535" w:rsidRDefault="00C85244" w:rsidP="00DB7535"/>
    <w:sectPr w:rsidR="00C85244" w:rsidRPr="00DB753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0D3" w:rsidRDefault="00FD60D3" w:rsidP="005075C5">
      <w:r>
        <w:separator/>
      </w:r>
    </w:p>
  </w:endnote>
  <w:endnote w:type="continuationSeparator" w:id="0">
    <w:p w:rsidR="00FD60D3" w:rsidRDefault="00FD60D3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81897" wp14:editId="0B8432B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393E5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393E5E">
                <w:rPr>
                  <w:noProof/>
                </w:rPr>
                <w:t>2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B3ADE5" wp14:editId="68232692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FD60D3">
              <w:fldChar w:fldCharType="begin"/>
            </w:r>
            <w:r w:rsidR="00FD60D3">
              <w:instrText xml:space="preserve"> NUMPAGES -1\* Arabic \* MERGEFORMAT </w:instrText>
            </w:r>
            <w:r w:rsidR="00FD60D3">
              <w:fldChar w:fldCharType="separate"/>
            </w:r>
            <w:r w:rsidR="00D44945">
              <w:rPr>
                <w:noProof/>
              </w:rPr>
              <w:t>1</w:t>
            </w:r>
            <w:r w:rsidR="00FD60D3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BFC4C1" wp14:editId="49EBE4BF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ED0F3F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-1\* Arabic \* MERGEFORMAT ">
              <w:r w:rsidR="00ED0F3F">
                <w:rPr>
                  <w:noProof/>
                </w:rPr>
                <w:t>1</w:t>
              </w:r>
            </w:fldSimple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0D3" w:rsidRDefault="00FD60D3" w:rsidP="005075C5">
      <w:r>
        <w:separator/>
      </w:r>
    </w:p>
  </w:footnote>
  <w:footnote w:type="continuationSeparator" w:id="0">
    <w:p w:rsidR="00FD60D3" w:rsidRDefault="00FD60D3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5" w15:restartNumberingAfterBreak="0">
    <w:nsid w:val="55B82BDC"/>
    <w:multiLevelType w:val="multilevel"/>
    <w:tmpl w:val="85185436"/>
    <w:numStyleLink w:val="Bbc2"/>
  </w:abstractNum>
  <w:abstractNum w:abstractNumId="2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A66AD"/>
    <w:multiLevelType w:val="multilevel"/>
    <w:tmpl w:val="85185436"/>
    <w:numStyleLink w:val="Bbc2"/>
  </w:abstractNum>
  <w:abstractNum w:abstractNumId="28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26E32"/>
    <w:multiLevelType w:val="multilevel"/>
    <w:tmpl w:val="85185436"/>
    <w:numStyleLink w:val="Bbc2"/>
  </w:abstractNum>
  <w:abstractNum w:abstractNumId="31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D5C6E"/>
    <w:multiLevelType w:val="multilevel"/>
    <w:tmpl w:val="85185436"/>
    <w:numStyleLink w:val="Bbc2"/>
  </w:abstractNum>
  <w:abstractNum w:abstractNumId="33" w15:restartNumberingAfterBreak="0">
    <w:nsid w:val="6B0D2430"/>
    <w:multiLevelType w:val="multilevel"/>
    <w:tmpl w:val="85185436"/>
    <w:numStyleLink w:val="Bbc2"/>
  </w:abstractNum>
  <w:abstractNum w:abstractNumId="34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7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8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9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7"/>
  </w:num>
  <w:num w:numId="11">
    <w:abstractNumId w:val="35"/>
  </w:num>
  <w:num w:numId="12">
    <w:abstractNumId w:val="31"/>
  </w:num>
  <w:num w:numId="13">
    <w:abstractNumId w:val="9"/>
  </w:num>
  <w:num w:numId="14">
    <w:abstractNumId w:val="38"/>
  </w:num>
  <w:num w:numId="15">
    <w:abstractNumId w:val="24"/>
  </w:num>
  <w:num w:numId="16">
    <w:abstractNumId w:val="18"/>
  </w:num>
  <w:num w:numId="17">
    <w:abstractNumId w:val="32"/>
  </w:num>
  <w:num w:numId="18">
    <w:abstractNumId w:val="39"/>
  </w:num>
  <w:num w:numId="19">
    <w:abstractNumId w:val="27"/>
  </w:num>
  <w:num w:numId="20">
    <w:abstractNumId w:val="23"/>
  </w:num>
  <w:num w:numId="21">
    <w:abstractNumId w:val="25"/>
  </w:num>
  <w:num w:numId="22">
    <w:abstractNumId w:val="29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30"/>
  </w:num>
  <w:num w:numId="28">
    <w:abstractNumId w:val="19"/>
  </w:num>
  <w:num w:numId="29">
    <w:abstractNumId w:val="6"/>
  </w:num>
  <w:num w:numId="30">
    <w:abstractNumId w:val="33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4"/>
  </w:num>
  <w:num w:numId="36">
    <w:abstractNumId w:val="22"/>
  </w:num>
  <w:num w:numId="37">
    <w:abstractNumId w:val="26"/>
  </w:num>
  <w:num w:numId="38">
    <w:abstractNumId w:val="28"/>
  </w:num>
  <w:num w:numId="39">
    <w:abstractNumId w:val="1"/>
  </w:num>
  <w:num w:numId="40">
    <w:abstractNumId w:val="21"/>
  </w:num>
  <w:num w:numId="4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C549A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0C8B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09C6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535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D0F3F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0128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0D3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9125CE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qFormat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89A0E-2AD2-4899-BFE7-D056183D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Wicky Samuel</dc:creator>
  <cp:lastModifiedBy>Shehu Xhenis</cp:lastModifiedBy>
  <cp:revision>28</cp:revision>
  <dcterms:created xsi:type="dcterms:W3CDTF">2015-05-05T10:46:00Z</dcterms:created>
  <dcterms:modified xsi:type="dcterms:W3CDTF">2017-04-07T12:01:00Z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