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D44945" w:rsidRDefault="00D31DD5" w:rsidP="00D44945">
      <w:r>
        <w:t xml:space="preserve">Projekt: </w:t>
      </w:r>
      <w:proofErr w:type="spellStart"/>
      <w:r>
        <w:t>PicSuh</w:t>
      </w:r>
      <w:proofErr w:type="spellEnd"/>
    </w:p>
    <w:p w:rsidR="00D44945" w:rsidRDefault="00D31DD5" w:rsidP="00D44945">
      <w:r>
        <w:t>Testperson:</w:t>
      </w:r>
    </w:p>
    <w:p w:rsidR="00D44945" w:rsidRDefault="00D31DD5" w:rsidP="00D44945">
      <w:r>
        <w:t>Datum / Zeit:</w:t>
      </w:r>
    </w:p>
    <w:p w:rsidR="00D44945" w:rsidRPr="00D44945" w:rsidRDefault="00D44945" w:rsidP="00D44945">
      <w:r>
        <w:t>Eingesetzte Software:</w:t>
      </w:r>
      <w:r>
        <w:tab/>
      </w:r>
      <w:r w:rsidRPr="00D31DD5">
        <w:t>Browser, Version, OS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Default="00D44945" w:rsidP="00052187">
            <w:r>
              <w:t>ID</w:t>
            </w:r>
          </w:p>
        </w:tc>
        <w:tc>
          <w:tcPr>
            <w:tcW w:w="1340" w:type="dxa"/>
          </w:tcPr>
          <w:p w:rsidR="00D44945" w:rsidRDefault="00D44945" w:rsidP="00052187">
            <w:r>
              <w:t>Erfolgreich</w:t>
            </w:r>
          </w:p>
        </w:tc>
        <w:tc>
          <w:tcPr>
            <w:tcW w:w="7098" w:type="dxa"/>
          </w:tcPr>
          <w:p w:rsidR="00D44945" w:rsidRDefault="00D44945" w:rsidP="00052187">
            <w:r>
              <w:t>Bemerkungen</w:t>
            </w:r>
          </w:p>
        </w:tc>
      </w:tr>
      <w:tr w:rsidR="00D31DD5" w:rsidRPr="00D31DD5" w:rsidTr="00F44183">
        <w:tc>
          <w:tcPr>
            <w:tcW w:w="854" w:type="dxa"/>
          </w:tcPr>
          <w:p w:rsidR="00D31DD5" w:rsidRPr="00D31DD5" w:rsidRDefault="00D31DD5" w:rsidP="00F44183">
            <w:r w:rsidRPr="00D31DD5">
              <w:t>ST-01</w:t>
            </w:r>
          </w:p>
        </w:tc>
        <w:tc>
          <w:tcPr>
            <w:tcW w:w="1340" w:type="dxa"/>
          </w:tcPr>
          <w:p w:rsidR="00D31DD5" w:rsidRPr="00D31DD5" w:rsidRDefault="00D31DD5" w:rsidP="00F44183"/>
        </w:tc>
        <w:tc>
          <w:tcPr>
            <w:tcW w:w="7098" w:type="dxa"/>
          </w:tcPr>
          <w:p w:rsidR="00D31DD5" w:rsidRPr="00D31DD5" w:rsidRDefault="00D31DD5" w:rsidP="00F44183"/>
        </w:tc>
      </w:tr>
      <w:tr w:rsidR="00D31DD5" w:rsidRPr="00D31DD5" w:rsidTr="00F44183">
        <w:tc>
          <w:tcPr>
            <w:tcW w:w="854" w:type="dxa"/>
          </w:tcPr>
          <w:p w:rsidR="00D31DD5" w:rsidRPr="00D31DD5" w:rsidRDefault="00D31DD5" w:rsidP="00F44183">
            <w:r w:rsidRPr="00D31DD5">
              <w:t>ST-01</w:t>
            </w:r>
          </w:p>
        </w:tc>
        <w:tc>
          <w:tcPr>
            <w:tcW w:w="1340" w:type="dxa"/>
          </w:tcPr>
          <w:p w:rsidR="00D31DD5" w:rsidRPr="00D31DD5" w:rsidRDefault="00D31DD5" w:rsidP="00F44183"/>
        </w:tc>
        <w:tc>
          <w:tcPr>
            <w:tcW w:w="7098" w:type="dxa"/>
          </w:tcPr>
          <w:p w:rsidR="00D31DD5" w:rsidRPr="00D31DD5" w:rsidRDefault="00D31DD5" w:rsidP="00F44183"/>
        </w:tc>
      </w:tr>
      <w:tr w:rsidR="00D31DD5" w:rsidRPr="00D31DD5" w:rsidTr="00F44183">
        <w:tc>
          <w:tcPr>
            <w:tcW w:w="854" w:type="dxa"/>
          </w:tcPr>
          <w:p w:rsidR="00D31DD5" w:rsidRPr="00D31DD5" w:rsidRDefault="00D31DD5" w:rsidP="00F44183">
            <w:r w:rsidRPr="00D31DD5">
              <w:t>ST-03</w:t>
            </w:r>
          </w:p>
        </w:tc>
        <w:tc>
          <w:tcPr>
            <w:tcW w:w="1340" w:type="dxa"/>
          </w:tcPr>
          <w:p w:rsidR="00D31DD5" w:rsidRPr="00D31DD5" w:rsidRDefault="00D31DD5" w:rsidP="00F44183"/>
        </w:tc>
        <w:tc>
          <w:tcPr>
            <w:tcW w:w="7098" w:type="dxa"/>
          </w:tcPr>
          <w:p w:rsidR="00D31DD5" w:rsidRPr="00D31DD5" w:rsidRDefault="00D31DD5" w:rsidP="00F44183"/>
        </w:tc>
      </w:tr>
      <w:tr w:rsidR="00D31DD5" w:rsidRPr="00D31DD5" w:rsidTr="00F44183">
        <w:tc>
          <w:tcPr>
            <w:tcW w:w="854" w:type="dxa"/>
          </w:tcPr>
          <w:p w:rsidR="00D31DD5" w:rsidRPr="00D31DD5" w:rsidRDefault="00D31DD5" w:rsidP="00F44183">
            <w:r w:rsidRPr="00D31DD5">
              <w:t>ST-04</w:t>
            </w:r>
          </w:p>
        </w:tc>
        <w:tc>
          <w:tcPr>
            <w:tcW w:w="1340" w:type="dxa"/>
          </w:tcPr>
          <w:p w:rsidR="00D31DD5" w:rsidRPr="00D31DD5" w:rsidRDefault="00D31DD5" w:rsidP="00F44183"/>
        </w:tc>
        <w:tc>
          <w:tcPr>
            <w:tcW w:w="7098" w:type="dxa"/>
          </w:tcPr>
          <w:p w:rsidR="00D31DD5" w:rsidRPr="00D31DD5" w:rsidRDefault="00D31DD5" w:rsidP="00F44183"/>
        </w:tc>
      </w:tr>
      <w:tr w:rsidR="00D31DD5" w:rsidRPr="00D31DD5" w:rsidTr="00F44183">
        <w:tc>
          <w:tcPr>
            <w:tcW w:w="854" w:type="dxa"/>
          </w:tcPr>
          <w:p w:rsidR="00D31DD5" w:rsidRPr="00D31DD5" w:rsidRDefault="00D31DD5" w:rsidP="00F44183">
            <w:r w:rsidRPr="00D31DD5">
              <w:t>ST-05</w:t>
            </w:r>
          </w:p>
        </w:tc>
        <w:tc>
          <w:tcPr>
            <w:tcW w:w="1340" w:type="dxa"/>
          </w:tcPr>
          <w:p w:rsidR="00D31DD5" w:rsidRPr="00D31DD5" w:rsidRDefault="00D31DD5" w:rsidP="00F44183"/>
        </w:tc>
        <w:tc>
          <w:tcPr>
            <w:tcW w:w="7098" w:type="dxa"/>
          </w:tcPr>
          <w:p w:rsidR="00D31DD5" w:rsidRPr="00D31DD5" w:rsidRDefault="00D31DD5" w:rsidP="00F44183"/>
        </w:tc>
      </w:tr>
      <w:tr w:rsidR="00D44945" w:rsidRPr="00D31DD5" w:rsidTr="00052187">
        <w:tc>
          <w:tcPr>
            <w:tcW w:w="854" w:type="dxa"/>
          </w:tcPr>
          <w:p w:rsidR="00D44945" w:rsidRPr="00D31DD5" w:rsidRDefault="00D31DD5" w:rsidP="00052187">
            <w:r w:rsidRPr="00D31DD5">
              <w:t>ST-06</w:t>
            </w:r>
          </w:p>
        </w:tc>
        <w:tc>
          <w:tcPr>
            <w:tcW w:w="1340" w:type="dxa"/>
          </w:tcPr>
          <w:p w:rsidR="00D44945" w:rsidRPr="00D31DD5" w:rsidRDefault="00D44945" w:rsidP="00052187"/>
        </w:tc>
        <w:tc>
          <w:tcPr>
            <w:tcW w:w="7098" w:type="dxa"/>
          </w:tcPr>
          <w:p w:rsidR="00D44945" w:rsidRPr="00D31DD5" w:rsidRDefault="00D44945" w:rsidP="00B62FEE"/>
        </w:tc>
      </w:tr>
      <w:tr w:rsidR="00D44945" w:rsidRPr="00D31DD5" w:rsidTr="00052187">
        <w:tc>
          <w:tcPr>
            <w:tcW w:w="854" w:type="dxa"/>
          </w:tcPr>
          <w:p w:rsidR="00D44945" w:rsidRPr="00D31DD5" w:rsidRDefault="00D31DD5" w:rsidP="00052187">
            <w:r w:rsidRPr="00D31DD5">
              <w:t>ST-07</w:t>
            </w:r>
          </w:p>
        </w:tc>
        <w:tc>
          <w:tcPr>
            <w:tcW w:w="1340" w:type="dxa"/>
          </w:tcPr>
          <w:p w:rsidR="00D44945" w:rsidRPr="00D31DD5" w:rsidRDefault="00D44945" w:rsidP="00052187"/>
        </w:tc>
        <w:tc>
          <w:tcPr>
            <w:tcW w:w="7098" w:type="dxa"/>
          </w:tcPr>
          <w:p w:rsidR="00D44945" w:rsidRPr="00D31DD5" w:rsidRDefault="00D44945" w:rsidP="00052187"/>
        </w:tc>
      </w:tr>
      <w:tr w:rsidR="00D44945" w:rsidRPr="00D31DD5" w:rsidTr="00052187">
        <w:tc>
          <w:tcPr>
            <w:tcW w:w="854" w:type="dxa"/>
          </w:tcPr>
          <w:p w:rsidR="00D44945" w:rsidRPr="00D31DD5" w:rsidRDefault="00D31DD5" w:rsidP="00052187">
            <w:r w:rsidRPr="00D31DD5">
              <w:t>ST-08</w:t>
            </w:r>
          </w:p>
        </w:tc>
        <w:tc>
          <w:tcPr>
            <w:tcW w:w="1340" w:type="dxa"/>
          </w:tcPr>
          <w:p w:rsidR="00D44945" w:rsidRPr="00D31DD5" w:rsidRDefault="00D44945" w:rsidP="00052187"/>
        </w:tc>
        <w:tc>
          <w:tcPr>
            <w:tcW w:w="7098" w:type="dxa"/>
          </w:tcPr>
          <w:p w:rsidR="00D44945" w:rsidRPr="00D31DD5" w:rsidRDefault="00D44945" w:rsidP="00052187"/>
        </w:tc>
      </w:tr>
      <w:tr w:rsidR="00D44945" w:rsidRPr="00D31DD5" w:rsidTr="00052187">
        <w:tc>
          <w:tcPr>
            <w:tcW w:w="854" w:type="dxa"/>
          </w:tcPr>
          <w:p w:rsidR="00D44945" w:rsidRPr="00D31DD5" w:rsidRDefault="00D31DD5" w:rsidP="00052187">
            <w:r w:rsidRPr="00D31DD5">
              <w:t>ST-09</w:t>
            </w:r>
          </w:p>
        </w:tc>
        <w:tc>
          <w:tcPr>
            <w:tcW w:w="1340" w:type="dxa"/>
          </w:tcPr>
          <w:p w:rsidR="00D44945" w:rsidRPr="00D31DD5" w:rsidRDefault="00D44945" w:rsidP="00052187"/>
        </w:tc>
        <w:tc>
          <w:tcPr>
            <w:tcW w:w="7098" w:type="dxa"/>
          </w:tcPr>
          <w:p w:rsidR="00D44945" w:rsidRPr="00D31DD5" w:rsidRDefault="00D44945" w:rsidP="00052187"/>
        </w:tc>
      </w:tr>
      <w:tr w:rsidR="00D44945" w:rsidRPr="00D31DD5" w:rsidTr="00052187">
        <w:tc>
          <w:tcPr>
            <w:tcW w:w="854" w:type="dxa"/>
          </w:tcPr>
          <w:p w:rsidR="00D31DD5" w:rsidRPr="00D31DD5" w:rsidRDefault="00D31DD5" w:rsidP="00052187">
            <w:r w:rsidRPr="00D31DD5">
              <w:t>ST-10</w:t>
            </w:r>
          </w:p>
        </w:tc>
        <w:tc>
          <w:tcPr>
            <w:tcW w:w="1340" w:type="dxa"/>
          </w:tcPr>
          <w:p w:rsidR="00D44945" w:rsidRPr="00D31DD5" w:rsidRDefault="00D44945" w:rsidP="00052187"/>
        </w:tc>
        <w:tc>
          <w:tcPr>
            <w:tcW w:w="7098" w:type="dxa"/>
          </w:tcPr>
          <w:p w:rsidR="00D44945" w:rsidRPr="00D31DD5" w:rsidRDefault="00D44945" w:rsidP="00052187"/>
        </w:tc>
      </w:tr>
    </w:tbl>
    <w:p w:rsidR="00D44945" w:rsidRDefault="00D44945" w:rsidP="00D44945"/>
    <w:p w:rsidR="00D44945" w:rsidRPr="00D44945" w:rsidRDefault="00D31DD5" w:rsidP="00D44945">
      <w:r>
        <w:t>Unterschrift:</w:t>
      </w:r>
      <w:bookmarkStart w:id="1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7FB" w:rsidRDefault="00F937FB" w:rsidP="005075C5">
      <w:r>
        <w:separator/>
      </w:r>
    </w:p>
  </w:endnote>
  <w:endnote w:type="continuationSeparator" w:id="0">
    <w:p w:rsidR="00F937FB" w:rsidRDefault="00F937FB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F937FB">
              <w:fldChar w:fldCharType="begin"/>
            </w:r>
            <w:r w:rsidR="00F937FB">
              <w:instrText xml:space="preserve"> NUMPAGES -1\* Arabic \* MERGEFORMAT </w:instrText>
            </w:r>
            <w:r w:rsidR="00F937FB">
              <w:fldChar w:fldCharType="separate"/>
            </w:r>
            <w:r w:rsidR="00A521D2">
              <w:rPr>
                <w:noProof/>
              </w:rPr>
              <w:t>10</w:t>
            </w:r>
            <w:r w:rsidR="00F937FB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D31DD5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F937FB">
              <w:fldChar w:fldCharType="begin"/>
            </w:r>
            <w:r w:rsidR="00F937FB">
              <w:instrText xml:space="preserve"> NUMPAGES -1\* Arabic \* MERGEFORMAT </w:instrText>
            </w:r>
            <w:r w:rsidR="00F937FB">
              <w:fldChar w:fldCharType="separate"/>
            </w:r>
            <w:r w:rsidR="00D31DD5">
              <w:rPr>
                <w:noProof/>
              </w:rPr>
              <w:t>1</w:t>
            </w:r>
            <w:r w:rsidR="00F937FB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7FB" w:rsidRDefault="00F937FB" w:rsidP="005075C5">
      <w:r>
        <w:separator/>
      </w:r>
    </w:p>
  </w:footnote>
  <w:footnote w:type="continuationSeparator" w:id="0">
    <w:p w:rsidR="00F937FB" w:rsidRDefault="00F937FB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31DD5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37FB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3023B1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9A707-CC82-4E00-91B4-7C9E2E59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31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Balsiger Luc Olivier</cp:lastModifiedBy>
  <cp:revision>18</cp:revision>
  <dcterms:created xsi:type="dcterms:W3CDTF">2015-05-05T10:46:00Z</dcterms:created>
  <dcterms:modified xsi:type="dcterms:W3CDTF">2017-04-21T11:53:00Z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