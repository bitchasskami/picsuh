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r w:rsidRPr="00A521D2">
                                  <w:rPr>
                                    <w:sz w:val="32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r w:rsidRPr="00A521D2">
                            <w:rPr>
                              <w:sz w:val="32"/>
                              <w:highlight w:val="yellow"/>
                            </w:rPr>
                            <w:t>Person 1, Person 2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titel"/>
                                </w:pPr>
                                <w:r w:rsidRPr="00B03B74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titel"/>
                          </w:pPr>
                          <w:r w:rsidRPr="00B03B74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Auf welchem Betriebssystem wird getestet?</w:t>
          </w:r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Mit Welchem / Welchen Browsern und Versionen wird getestet?</w:t>
          </w:r>
        </w:p>
        <w:p w:rsidR="00A521D2" w:rsidRPr="00A521D2" w:rsidRDefault="00A521D2" w:rsidP="00A521D2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Auf welchem Server wird die getestete Seite betrieben?</w:t>
          </w:r>
        </w:p>
        <w:p w:rsidR="00A521D2" w:rsidRPr="00A521D2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Standort</w:t>
          </w:r>
        </w:p>
        <w:p w:rsidR="00A521D2" w:rsidRPr="00A521D2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Apache Version</w:t>
          </w:r>
        </w:p>
        <w:p w:rsidR="001A3C04" w:rsidRDefault="00A521D2" w:rsidP="00A521D2">
          <w:pPr>
            <w:pStyle w:val="Listenabsatz"/>
            <w:numPr>
              <w:ilvl w:val="1"/>
              <w:numId w:val="37"/>
            </w:numPr>
            <w:rPr>
              <w:highlight w:val="yellow"/>
            </w:rPr>
          </w:pPr>
          <w:r w:rsidRPr="00A521D2">
            <w:rPr>
              <w:highlight w:val="yellow"/>
            </w:rPr>
            <w:t>PHP Version</w:t>
          </w:r>
        </w:p>
        <w:p w:rsidR="00DB7634" w:rsidRPr="00A521D2" w:rsidRDefault="001A3C04" w:rsidP="001A3C04">
          <w:pPr>
            <w:pStyle w:val="Listenabsatz"/>
            <w:numPr>
              <w:ilvl w:val="0"/>
              <w:numId w:val="37"/>
            </w:numPr>
            <w:rPr>
              <w:highlight w:val="yellow"/>
            </w:rPr>
          </w:pPr>
          <w:r>
            <w:rPr>
              <w:highlight w:val="yellow"/>
            </w:rPr>
            <w:t>Etc.</w:t>
          </w:r>
        </w:p>
      </w:sdtContent>
    </w:sdt>
    <w:p w:rsidR="00A521D2" w:rsidRDefault="00A521D2" w:rsidP="00A521D2">
      <w:pPr>
        <w:pStyle w:val="berschrift1"/>
      </w:pPr>
      <w:r>
        <w:t>Testfälle</w:t>
      </w:r>
    </w:p>
    <w:p w:rsidR="00A83C08" w:rsidRPr="00A83C08" w:rsidRDefault="00A83C08" w:rsidP="00A83C08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A521D2">
            <w:r>
              <w:t>Abschnitt</w:t>
            </w:r>
          </w:p>
        </w:tc>
        <w:tc>
          <w:tcPr>
            <w:tcW w:w="7272" w:type="dxa"/>
          </w:tcPr>
          <w:p w:rsidR="00A521D2" w:rsidRDefault="00A521D2" w:rsidP="00A521D2">
            <w:r>
              <w:t>Inhalt</w:t>
            </w:r>
          </w:p>
        </w:tc>
      </w:tr>
      <w:tr w:rsidR="00A521D2" w:rsidRPr="00A521D2" w:rsidTr="00A521D2">
        <w:tc>
          <w:tcPr>
            <w:tcW w:w="2020" w:type="dxa"/>
          </w:tcPr>
          <w:p w:rsidR="00A521D2" w:rsidRDefault="00A521D2" w:rsidP="00A521D2">
            <w:r>
              <w:t>ID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Ablauf</w:t>
            </w:r>
          </w:p>
        </w:tc>
        <w:tc>
          <w:tcPr>
            <w:tcW w:w="7272" w:type="dxa"/>
          </w:tcPr>
          <w:p w:rsidR="00A521D2" w:rsidRPr="00A83C08" w:rsidRDefault="00A83C08" w:rsidP="00A83C08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A521D2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CC42A5">
            <w:r>
              <w:t>Abschnitt</w:t>
            </w:r>
          </w:p>
        </w:tc>
        <w:tc>
          <w:tcPr>
            <w:tcW w:w="7272" w:type="dxa"/>
          </w:tcPr>
          <w:p w:rsidR="00A521D2" w:rsidRDefault="00A521D2" w:rsidP="00CC42A5">
            <w:r>
              <w:t>Inhalt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ID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Ablauf</w:t>
            </w:r>
          </w:p>
        </w:tc>
        <w:tc>
          <w:tcPr>
            <w:tcW w:w="7272" w:type="dxa"/>
          </w:tcPr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 w:rsidR="00DF5ACB"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 w:rsidR="00DF5ACB"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A83C08" w:rsidRDefault="00A83C08" w:rsidP="00A521D2"/>
    <w:p w:rsidR="00A83C08" w:rsidRPr="00A521D2" w:rsidRDefault="00A83C08" w:rsidP="00A521D2">
      <w:r w:rsidRPr="00A83C08">
        <w:rPr>
          <w:highlight w:val="yellow"/>
        </w:rPr>
        <w:t>…</w:t>
      </w:r>
      <w:bookmarkStart w:id="19" w:name="_GoBack"/>
      <w:bookmarkEnd w:id="19"/>
    </w:p>
    <w:sectPr w:rsidR="00A83C08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004E8A">
              <w:fldChar w:fldCharType="begin"/>
            </w:r>
            <w:r w:rsidR="00004E8A">
              <w:instrText xml:space="preserve"> NUMPAGES -1\* Arabic \* MERGEFORMAT </w:instrText>
            </w:r>
            <w:r w:rsidR="00004E8A">
              <w:fldChar w:fldCharType="separate"/>
            </w:r>
            <w:r w:rsidR="00A521D2">
              <w:rPr>
                <w:noProof/>
              </w:rPr>
              <w:t>10</w:t>
            </w:r>
            <w:r w:rsidR="00004E8A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004E8A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004E8A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>
    <w:nsid w:val="55B82BDC"/>
    <w:multiLevelType w:val="multilevel"/>
    <w:tmpl w:val="85185436"/>
    <w:numStyleLink w:val="Bbc2"/>
  </w:abstractNum>
  <w:abstractNum w:abstractNumId="25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A66AD"/>
    <w:multiLevelType w:val="multilevel"/>
    <w:tmpl w:val="85185436"/>
    <w:numStyleLink w:val="Bbc2"/>
  </w:abstractNum>
  <w:abstractNum w:abstractNumId="27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26E32"/>
    <w:multiLevelType w:val="multilevel"/>
    <w:tmpl w:val="85185436"/>
    <w:numStyleLink w:val="Bbc2"/>
  </w:abstractNum>
  <w:abstractNum w:abstractNumId="3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D5C6E"/>
    <w:multiLevelType w:val="multilevel"/>
    <w:tmpl w:val="85185436"/>
    <w:numStyleLink w:val="Bbc2"/>
  </w:abstractNum>
  <w:abstractNum w:abstractNumId="32">
    <w:nsid w:val="6B0D2430"/>
    <w:multiLevelType w:val="multilevel"/>
    <w:tmpl w:val="85185436"/>
    <w:numStyleLink w:val="Bbc2"/>
  </w:abstractNum>
  <w:abstractNum w:abstractNumId="33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B59F-33F1-45F3-9792-37D8F09C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Wicky Samuel</cp:lastModifiedBy>
  <cp:revision>13</cp:revision>
  <dcterms:created xsi:type="dcterms:W3CDTF">2015-05-05T10:46:00Z</dcterms:created>
  <dcterms:modified xsi:type="dcterms:W3CDTF">2015-05-05T12:21:00Z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